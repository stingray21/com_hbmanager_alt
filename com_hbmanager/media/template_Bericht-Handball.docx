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4F" w:rsidRPr="00EF6445" w:rsidRDefault="00912C4F" w:rsidP="00EF6445">
      <w:pPr>
        <w:spacing w:line="276" w:lineRule="auto"/>
        <w:jc w:val="right"/>
        <w:rPr>
          <w:sz w:val="24"/>
          <w:szCs w:val="24"/>
        </w:rPr>
      </w:pPr>
      <w:r w:rsidRPr="00EF6445">
        <w:rPr>
          <w:sz w:val="24"/>
          <w:szCs w:val="24"/>
        </w:rPr>
        <w:t>${Datum}</w:t>
      </w:r>
    </w:p>
    <w:p w:rsidR="00912C4F" w:rsidRPr="00987E37" w:rsidRDefault="00912C4F" w:rsidP="00912C4F">
      <w:pPr>
        <w:pStyle w:val="berschrift1"/>
      </w:pPr>
      <w:r w:rsidRPr="00987E37">
        <w:t>Artikel für das Amtsblatt Geislingen</w:t>
      </w:r>
      <w:r>
        <w:t xml:space="preserve"> – KW${KW}</w:t>
      </w:r>
    </w:p>
    <w:p w:rsidR="00912C4F" w:rsidRDefault="00912C4F" w:rsidP="00912C4F">
      <w:pPr>
        <w:pStyle w:val="Amtsblattberschrift"/>
        <w:rPr>
          <w:lang w:eastAsia="de-DE"/>
        </w:rPr>
      </w:pPr>
    </w:p>
    <w:p w:rsidR="00594597" w:rsidRPr="00FA7A9F" w:rsidRDefault="00594597" w:rsidP="00391FAB">
      <w:pPr>
        <w:pStyle w:val="AmtsblattText"/>
      </w:pPr>
      <w:bookmarkStart w:id="0" w:name="_GoBack"/>
      <w:bookmarkEnd w:id="0"/>
    </w:p>
    <w:sectPr w:rsidR="00594597" w:rsidRPr="00FA7A9F" w:rsidSect="00EF6445">
      <w:pgSz w:w="11907" w:h="16839" w:code="9"/>
      <w:pgMar w:top="1480" w:right="1417" w:bottom="567" w:left="1418" w:header="720" w:footer="720" w:gutter="0"/>
      <w:cols w:space="227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22"/>
    <w:rsid w:val="00001442"/>
    <w:rsid w:val="00062354"/>
    <w:rsid w:val="00095ED0"/>
    <w:rsid w:val="000D705F"/>
    <w:rsid w:val="001003B5"/>
    <w:rsid w:val="00103EC9"/>
    <w:rsid w:val="00162E06"/>
    <w:rsid w:val="00181180"/>
    <w:rsid w:val="001B6B97"/>
    <w:rsid w:val="001C0C2B"/>
    <w:rsid w:val="001C3B07"/>
    <w:rsid w:val="00262657"/>
    <w:rsid w:val="002C0F3A"/>
    <w:rsid w:val="002E7858"/>
    <w:rsid w:val="00374263"/>
    <w:rsid w:val="00391FAB"/>
    <w:rsid w:val="003A35B3"/>
    <w:rsid w:val="004A7E09"/>
    <w:rsid w:val="004D6DB8"/>
    <w:rsid w:val="0051395E"/>
    <w:rsid w:val="00550F9F"/>
    <w:rsid w:val="00594597"/>
    <w:rsid w:val="005A12BC"/>
    <w:rsid w:val="006B2E5E"/>
    <w:rsid w:val="006C08F6"/>
    <w:rsid w:val="006E54AA"/>
    <w:rsid w:val="00742C6F"/>
    <w:rsid w:val="00755E14"/>
    <w:rsid w:val="007C6E93"/>
    <w:rsid w:val="007D39A2"/>
    <w:rsid w:val="00912C4F"/>
    <w:rsid w:val="00993BBD"/>
    <w:rsid w:val="009E1B7E"/>
    <w:rsid w:val="00A71AC5"/>
    <w:rsid w:val="00AA67C9"/>
    <w:rsid w:val="00B56003"/>
    <w:rsid w:val="00B61373"/>
    <w:rsid w:val="00BC5CE4"/>
    <w:rsid w:val="00C074C7"/>
    <w:rsid w:val="00C219B2"/>
    <w:rsid w:val="00CB18A6"/>
    <w:rsid w:val="00D27B22"/>
    <w:rsid w:val="00DC065C"/>
    <w:rsid w:val="00E9633C"/>
    <w:rsid w:val="00EF6445"/>
    <w:rsid w:val="00F20FAA"/>
    <w:rsid w:val="00F2518D"/>
    <w:rsid w:val="00F313C2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9"/>
    <w:qFormat/>
    <w:rsid w:val="00C074C7"/>
    <w:pPr>
      <w:tabs>
        <w:tab w:val="left" w:pos="142"/>
        <w:tab w:val="left" w:pos="284"/>
        <w:tab w:val="left" w:pos="1418"/>
        <w:tab w:val="right" w:pos="4820"/>
      </w:tabs>
      <w:spacing w:after="0" w:line="200" w:lineRule="exact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3B5"/>
    <w:pPr>
      <w:keepNext/>
      <w:keepLines/>
      <w:spacing w:before="480" w:line="276" w:lineRule="auto"/>
      <w:outlineLvl w:val="0"/>
    </w:pPr>
    <w:rPr>
      <w:rFonts w:ascii="Segoe UI" w:eastAsia="Times New Roman" w:hAnsi="Segoe U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AC5"/>
    <w:pPr>
      <w:keepNext/>
      <w:keepLines/>
      <w:spacing w:before="100"/>
      <w:outlineLvl w:val="1"/>
    </w:pPr>
    <w:rPr>
      <w:rFonts w:eastAsia="Times New Roman"/>
      <w:b/>
      <w:bCs/>
      <w:szCs w:val="26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0F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3B5"/>
    <w:rPr>
      <w:rFonts w:ascii="Segoe UI" w:eastAsia="Times New Roman" w:hAnsi="Segoe UI"/>
      <w:b/>
      <w:bCs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AC5"/>
    <w:rPr>
      <w:rFonts w:ascii="Arial" w:eastAsia="Times New Roman" w:hAnsi="Arial"/>
      <w:b/>
      <w:bCs/>
      <w:sz w:val="18"/>
      <w:szCs w:val="26"/>
      <w:lang w:val="de-DE"/>
    </w:rPr>
  </w:style>
  <w:style w:type="table" w:styleId="Tabellenraster">
    <w:name w:val="Table Grid"/>
    <w:basedOn w:val="NormaleTabelle"/>
    <w:uiPriority w:val="59"/>
    <w:rsid w:val="004A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550F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0F9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E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E93"/>
    <w:rPr>
      <w:rFonts w:ascii="Tahoma" w:hAnsi="Tahoma" w:cs="Tahoma"/>
      <w:sz w:val="16"/>
      <w:szCs w:val="16"/>
    </w:rPr>
  </w:style>
  <w:style w:type="paragraph" w:customStyle="1" w:styleId="AmtsblattText">
    <w:name w:val="Amtsblatt Text"/>
    <w:basedOn w:val="Standard"/>
    <w:uiPriority w:val="99"/>
    <w:qFormat/>
    <w:rsid w:val="00C074C7"/>
    <w:pPr>
      <w:jc w:val="both"/>
    </w:pPr>
    <w:rPr>
      <w:rFonts w:eastAsia="Calibri" w:cs="Arial"/>
      <w:szCs w:val="18"/>
      <w:lang w:val="de-DE"/>
    </w:rPr>
  </w:style>
  <w:style w:type="paragraph" w:customStyle="1" w:styleId="Amtsblattberschrift">
    <w:name w:val="Amtsblatt Überschrift"/>
    <w:uiPriority w:val="99"/>
    <w:qFormat/>
    <w:rsid w:val="00162E06"/>
    <w:pPr>
      <w:keepNext/>
      <w:spacing w:before="120" w:after="0" w:line="200" w:lineRule="exact"/>
    </w:pPr>
    <w:rPr>
      <w:rFonts w:ascii="Arial" w:eastAsia="Times New Roman" w:hAnsi="Arial"/>
      <w:b/>
      <w:bCs/>
      <w:sz w:val="18"/>
      <w:szCs w:val="26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7A9F"/>
    <w:pPr>
      <w:tabs>
        <w:tab w:val="clear" w:pos="142"/>
        <w:tab w:val="clear" w:pos="284"/>
        <w:tab w:val="clear" w:pos="1418"/>
        <w:tab w:val="clear" w:pos="48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7A9F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99"/>
    <w:qFormat/>
    <w:rsid w:val="00C074C7"/>
    <w:pPr>
      <w:tabs>
        <w:tab w:val="left" w:pos="142"/>
        <w:tab w:val="left" w:pos="284"/>
        <w:tab w:val="left" w:pos="1418"/>
        <w:tab w:val="right" w:pos="4820"/>
      </w:tabs>
      <w:spacing w:after="0" w:line="200" w:lineRule="exact"/>
    </w:pPr>
    <w:rPr>
      <w:rFonts w:ascii="Arial" w:hAnsi="Arial"/>
      <w:sz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03B5"/>
    <w:pPr>
      <w:keepNext/>
      <w:keepLines/>
      <w:spacing w:before="480" w:line="276" w:lineRule="auto"/>
      <w:outlineLvl w:val="0"/>
    </w:pPr>
    <w:rPr>
      <w:rFonts w:ascii="Segoe UI" w:eastAsia="Times New Roman" w:hAnsi="Segoe U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AC5"/>
    <w:pPr>
      <w:keepNext/>
      <w:keepLines/>
      <w:spacing w:before="100"/>
      <w:outlineLvl w:val="1"/>
    </w:pPr>
    <w:rPr>
      <w:rFonts w:eastAsia="Times New Roman"/>
      <w:b/>
      <w:bCs/>
      <w:szCs w:val="26"/>
      <w:lang w:val="de-DE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0F9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3B5"/>
    <w:rPr>
      <w:rFonts w:ascii="Segoe UI" w:eastAsia="Times New Roman" w:hAnsi="Segoe UI"/>
      <w:b/>
      <w:bCs/>
      <w:sz w:val="28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AC5"/>
    <w:rPr>
      <w:rFonts w:ascii="Arial" w:eastAsia="Times New Roman" w:hAnsi="Arial"/>
      <w:b/>
      <w:bCs/>
      <w:sz w:val="18"/>
      <w:szCs w:val="26"/>
      <w:lang w:val="de-DE"/>
    </w:rPr>
  </w:style>
  <w:style w:type="table" w:styleId="Tabellenraster">
    <w:name w:val="Table Grid"/>
    <w:basedOn w:val="NormaleTabelle"/>
    <w:uiPriority w:val="59"/>
    <w:rsid w:val="004A7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semiHidden/>
    <w:unhideWhenUsed/>
    <w:rsid w:val="00550F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0F9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6E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6E93"/>
    <w:rPr>
      <w:rFonts w:ascii="Tahoma" w:hAnsi="Tahoma" w:cs="Tahoma"/>
      <w:sz w:val="16"/>
      <w:szCs w:val="16"/>
    </w:rPr>
  </w:style>
  <w:style w:type="paragraph" w:customStyle="1" w:styleId="AmtsblattText">
    <w:name w:val="Amtsblatt Text"/>
    <w:basedOn w:val="Standard"/>
    <w:uiPriority w:val="99"/>
    <w:qFormat/>
    <w:rsid w:val="00C074C7"/>
    <w:pPr>
      <w:jc w:val="both"/>
    </w:pPr>
    <w:rPr>
      <w:rFonts w:eastAsia="Calibri" w:cs="Arial"/>
      <w:szCs w:val="18"/>
      <w:lang w:val="de-DE"/>
    </w:rPr>
  </w:style>
  <w:style w:type="paragraph" w:customStyle="1" w:styleId="Amtsblattberschrift">
    <w:name w:val="Amtsblatt Überschrift"/>
    <w:uiPriority w:val="99"/>
    <w:qFormat/>
    <w:rsid w:val="00162E06"/>
    <w:pPr>
      <w:keepNext/>
      <w:spacing w:before="120" w:after="0" w:line="200" w:lineRule="exact"/>
    </w:pPr>
    <w:rPr>
      <w:rFonts w:ascii="Arial" w:eastAsia="Times New Roman" w:hAnsi="Arial"/>
      <w:b/>
      <w:bCs/>
      <w:sz w:val="18"/>
      <w:szCs w:val="26"/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A7A9F"/>
    <w:pPr>
      <w:tabs>
        <w:tab w:val="clear" w:pos="142"/>
        <w:tab w:val="clear" w:pos="284"/>
        <w:tab w:val="clear" w:pos="1418"/>
        <w:tab w:val="clear" w:pos="48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A7A9F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89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76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DA-Stylesheet.XSL" StyleName="DA Jochen Stehle"/>
</file>

<file path=customXml/itemProps1.xml><?xml version="1.0" encoding="utf-8"?>
<ds:datastoreItem xmlns:ds="http://schemas.openxmlformats.org/officeDocument/2006/customXml" ds:itemID="{06E00CFB-CD64-45C7-BA2A-9ABFBAE36C50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C08362AD-1B3C-4002-9745-4B55BAB4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1</Pages>
  <Words>7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2012xxxx_Bericht-Handball_KWxx</vt:lpstr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2012xxxx_Bericht-Handball_KWxx</dc:title>
  <dc:creator>Josh</dc:creator>
  <cp:lastModifiedBy>Jochen Stehle</cp:lastModifiedBy>
  <cp:revision>7</cp:revision>
  <dcterms:created xsi:type="dcterms:W3CDTF">2013-05-15T16:55:00Z</dcterms:created>
  <dcterms:modified xsi:type="dcterms:W3CDTF">2013-05-24T18:21:00Z</dcterms:modified>
</cp:coreProperties>
</file>